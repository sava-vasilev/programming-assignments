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81209846"/>
        <w:placeholder>
          <w:docPart w:val="9D841FA017C34EB1A18A313CCB6AE03B"/>
        </w:placeholder>
        <w:showingPlcHdr/>
        <w15:appearance w15:val="hidden"/>
      </w:sdtPr>
      <w:sdtEndPr/>
      <w:sdtContent>
        <w:p w14:paraId="0D819C4D" w14:textId="77777777" w:rsidR="00D85460" w:rsidRDefault="006463BE">
          <w:pPr>
            <w:pStyle w:val="Ttulo1"/>
          </w:pPr>
          <w:r>
            <w:t>Team Meeting</w:t>
          </w:r>
        </w:p>
      </w:sdtContent>
    </w:sdt>
    <w:p w14:paraId="4055E328" w14:textId="63554FC4" w:rsidR="00D85460" w:rsidRDefault="006463BE">
      <w:pPr>
        <w:pBdr>
          <w:top w:val="single" w:sz="4" w:space="1" w:color="444D26" w:themeColor="text2"/>
        </w:pBdr>
        <w:spacing w:after="240"/>
        <w:jc w:val="right"/>
      </w:pPr>
      <w:r>
        <w:rPr>
          <w:rStyle w:val="nfasisintenso"/>
        </w:rPr>
        <w:t xml:space="preserve">Date | </w:t>
      </w:r>
      <w:r w:rsidRPr="00961675">
        <w:rPr>
          <w:rStyle w:val="nfasisintenso"/>
        </w:rPr>
        <w:t>time</w:t>
      </w:r>
      <w:r>
        <w:t xml:space="preserve"> </w:t>
      </w:r>
      <w:sdt>
        <w:sdtPr>
          <w:id w:val="705675763"/>
          <w:placeholder>
            <w:docPart w:val="1F86252966714B398FD459ADDB47A066"/>
          </w:placeholder>
          <w:date w:fullDate="2022-02-24T13:00:00Z">
            <w:dateFormat w:val="M/d/yyyy h:mm am/pm"/>
            <w:lid w:val="en-US"/>
            <w:storeMappedDataAs w:val="dateTime"/>
            <w:calendar w:val="gregorian"/>
          </w:date>
        </w:sdtPr>
        <w:sdtEndPr/>
        <w:sdtContent>
          <w:r w:rsidR="0083476F">
            <w:t>2/24/2022 1:00 PM</w:t>
          </w:r>
        </w:sdtContent>
      </w:sdt>
      <w:r>
        <w:t xml:space="preserve">| </w:t>
      </w:r>
      <w:r>
        <w:rPr>
          <w:rStyle w:val="nfasisintenso"/>
        </w:rPr>
        <w:t>Location</w:t>
      </w:r>
      <w:r>
        <w:t xml:space="preserve"> </w:t>
      </w:r>
      <w:sdt>
        <w:sdtPr>
          <w:id w:val="465398058"/>
          <w:placeholder>
            <w:docPart w:val="984C6221CB2F426EA9E1EE70B94706CB"/>
          </w:placeholder>
          <w15:appearance w15:val="hidden"/>
        </w:sdtPr>
        <w:sdtEndPr/>
        <w:sdtContent>
          <w:r w:rsidR="0083476F">
            <w:t>MS Team</w:t>
          </w:r>
        </w:sdtContent>
      </w:sdt>
    </w:p>
    <w:tbl>
      <w:tblPr>
        <w:tblStyle w:val="Tablanormal4"/>
        <w:tblW w:w="5000" w:type="pct"/>
        <w:tblBorders>
          <w:left w:val="single" w:sz="8" w:space="0" w:color="A5B592" w:themeColor="accent1"/>
          <w:insideV w:val="single" w:sz="8" w:space="0" w:color="A5B592" w:themeColor="accent1"/>
        </w:tblBorders>
        <w:tblLayout w:type="fixed"/>
        <w:tblLook w:val="0620" w:firstRow="1" w:lastRow="0" w:firstColumn="0" w:lastColumn="0" w:noHBand="1" w:noVBand="1"/>
        <w:tblDescription w:val="Meeting participants"/>
      </w:tblPr>
      <w:tblGrid>
        <w:gridCol w:w="5395"/>
        <w:gridCol w:w="5395"/>
      </w:tblGrid>
      <w:tr w:rsidR="00D85460" w14:paraId="6A219819" w14:textId="77777777" w:rsidTr="0051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400" w:type="dxa"/>
          </w:tcPr>
          <w:tbl>
            <w:tblPr>
              <w:tblStyle w:val="Tablanormal4"/>
              <w:tblW w:w="5335" w:type="dxa"/>
              <w:tblLayout w:type="fixed"/>
              <w:tblLook w:val="0620" w:firstRow="1" w:lastRow="0" w:firstColumn="0" w:lastColumn="0" w:noHBand="1" w:noVBand="1"/>
              <w:tblDescription w:val="Meeting participants 1"/>
            </w:tblPr>
            <w:tblGrid>
              <w:gridCol w:w="2400"/>
              <w:gridCol w:w="2935"/>
            </w:tblGrid>
            <w:tr w:rsidR="00D85460" w14:paraId="6EFB51D0" w14:textId="77777777" w:rsidTr="005147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400" w:type="dxa"/>
                </w:tcPr>
                <w:p w14:paraId="39F83D50" w14:textId="77777777" w:rsidR="00D85460" w:rsidRDefault="006463BE">
                  <w:pPr>
                    <w:pStyle w:val="Ttulo3"/>
                    <w:spacing w:after="0"/>
                    <w:outlineLvl w:val="2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D7CD04528FE64576BA25B16465D5707D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</w:tcPr>
                    <w:p w14:paraId="0355005B" w14:textId="659A0B2B" w:rsidR="00D85460" w:rsidRDefault="0083476F">
                      <w:pPr>
                        <w:spacing w:after="0"/>
                      </w:pPr>
                      <w:r>
                        <w:t xml:space="preserve">Case study </w:t>
                      </w:r>
                      <w:r w:rsidR="00E06700">
                        <w:t xml:space="preserve">1 </w:t>
                      </w:r>
                      <w:r>
                        <w:t>(Group 10)</w:t>
                      </w:r>
                    </w:p>
                  </w:tc>
                </w:sdtContent>
              </w:sdt>
            </w:tr>
            <w:tr w:rsidR="00D85460" w14:paraId="4F46AFCC" w14:textId="77777777" w:rsidTr="00514786">
              <w:tc>
                <w:tcPr>
                  <w:tcW w:w="2400" w:type="dxa"/>
                </w:tcPr>
                <w:p w14:paraId="3A7E7F98" w14:textId="77777777" w:rsidR="00D85460" w:rsidRDefault="006463BE">
                  <w:pPr>
                    <w:pStyle w:val="Ttulo3"/>
                    <w:spacing w:after="0"/>
                    <w:outlineLvl w:val="2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E732A984E6764FFC8133CC1111F6ABFC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</w:tcPr>
                    <w:p w14:paraId="21F1AB55" w14:textId="0506DCB2" w:rsidR="00D85460" w:rsidRDefault="0083476F">
                      <w:pPr>
                        <w:spacing w:after="0"/>
                      </w:pPr>
                      <w:r>
                        <w:t>Online</w:t>
                      </w:r>
                    </w:p>
                  </w:tc>
                </w:sdtContent>
              </w:sdt>
            </w:tr>
            <w:tr w:rsidR="00D85460" w14:paraId="02A1C82E" w14:textId="77777777" w:rsidTr="00514786">
              <w:tc>
                <w:tcPr>
                  <w:tcW w:w="2400" w:type="dxa"/>
                </w:tcPr>
                <w:p w14:paraId="65D30FBB" w14:textId="77777777" w:rsidR="00D85460" w:rsidRDefault="006463BE">
                  <w:pPr>
                    <w:pStyle w:val="Ttulo3"/>
                    <w:spacing w:after="0"/>
                    <w:outlineLvl w:val="2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03D17C16742942B0ADFC3400E51F0482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</w:tcPr>
                    <w:p w14:paraId="6D0F64FA" w14:textId="53EAC5C4" w:rsidR="00D85460" w:rsidRDefault="0083476F">
                      <w:pPr>
                        <w:spacing w:after="0"/>
                      </w:pPr>
                      <w:r>
                        <w:t xml:space="preserve">Francisco </w:t>
                      </w:r>
                      <w:proofErr w:type="spellStart"/>
                      <w:r>
                        <w:t>Marcó</w:t>
                      </w:r>
                      <w:proofErr w:type="spellEnd"/>
                    </w:p>
                  </w:tc>
                </w:sdtContent>
              </w:sdt>
            </w:tr>
            <w:tr w:rsidR="00D85460" w14:paraId="58D77BE8" w14:textId="77777777" w:rsidTr="00514786">
              <w:tc>
                <w:tcPr>
                  <w:tcW w:w="2400" w:type="dxa"/>
                </w:tcPr>
                <w:p w14:paraId="13893BD8" w14:textId="77777777" w:rsidR="00D85460" w:rsidRDefault="006463BE">
                  <w:pPr>
                    <w:pStyle w:val="Ttulo3"/>
                    <w:spacing w:after="0"/>
                    <w:outlineLvl w:val="2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F2FF223F7454CD7B36046DB8A0C8246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</w:tcPr>
                    <w:p w14:paraId="12C98A9E" w14:textId="19556522" w:rsidR="00D85460" w:rsidRDefault="0083476F">
                      <w:pPr>
                        <w:spacing w:after="0"/>
                      </w:pPr>
                      <w:proofErr w:type="spellStart"/>
                      <w:r>
                        <w:t>Kaloyan</w:t>
                      </w:r>
                      <w:proofErr w:type="spellEnd"/>
                      <w:r>
                        <w:t xml:space="preserve"> Andreev</w:t>
                      </w:r>
                    </w:p>
                  </w:tc>
                </w:sdtContent>
              </w:sdt>
            </w:tr>
            <w:tr w:rsidR="00D85460" w14:paraId="1C88A71F" w14:textId="77777777" w:rsidTr="00514786">
              <w:tc>
                <w:tcPr>
                  <w:tcW w:w="2400" w:type="dxa"/>
                </w:tcPr>
                <w:p w14:paraId="5DB94913" w14:textId="2546AB59" w:rsidR="00D85460" w:rsidRDefault="0083476F">
                  <w:pPr>
                    <w:pStyle w:val="Ttulo3"/>
                    <w:spacing w:after="0"/>
                    <w:outlineLvl w:val="2"/>
                  </w:pPr>
                  <w:r>
                    <w:t>Note taker</w:t>
                  </w:r>
                </w:p>
              </w:tc>
              <w:tc>
                <w:tcPr>
                  <w:tcW w:w="2935" w:type="dxa"/>
                </w:tcPr>
                <w:sdt>
                  <w:sdtPr>
                    <w:id w:val="-90628238"/>
                    <w:placeholder>
                      <w:docPart w:val="F260E30E1EE14AEB9DD3D25882034B26"/>
                    </w:placeholder>
                    <w15:appearance w15:val="hidden"/>
                  </w:sdtPr>
                  <w:sdtEndPr/>
                  <w:sdtContent>
                    <w:p w14:paraId="283536EB" w14:textId="0B3928F9" w:rsidR="00D85460" w:rsidRDefault="0083476F">
                      <w:pPr>
                        <w:spacing w:after="0"/>
                      </w:pPr>
                      <w:r>
                        <w:t xml:space="preserve">Sava </w:t>
                      </w:r>
                      <w:proofErr w:type="spellStart"/>
                      <w:r>
                        <w:t>Vasilev</w:t>
                      </w:r>
                      <w:proofErr w:type="spellEnd"/>
                    </w:p>
                  </w:sdtContent>
                </w:sdt>
              </w:tc>
            </w:tr>
          </w:tbl>
          <w:p w14:paraId="41800A42" w14:textId="77777777" w:rsidR="00D85460" w:rsidRDefault="00D85460">
            <w:pPr>
              <w:spacing w:after="0"/>
            </w:pPr>
          </w:p>
        </w:tc>
        <w:tc>
          <w:tcPr>
            <w:tcW w:w="5400" w:type="dxa"/>
          </w:tcPr>
          <w:p w14:paraId="68165014" w14:textId="7013D9C9" w:rsidR="00D85460" w:rsidRDefault="0083476F" w:rsidP="0083476F">
            <w:pPr>
              <w:pStyle w:val="Ttulo3"/>
              <w:spacing w:after="0"/>
              <w:outlineLvl w:val="2"/>
              <w:rPr>
                <w:rFonts w:asciiTheme="minorHAnsi" w:hAnsiTheme="minorHAnsi"/>
                <w:bCs w:val="0"/>
                <w:color w:val="auto"/>
              </w:rPr>
            </w:pPr>
            <w:r>
              <w:t xml:space="preserve">Meeting called by - </w:t>
            </w:r>
            <w:r>
              <w:rPr>
                <w:rFonts w:asciiTheme="minorHAnsi" w:hAnsiTheme="minorHAnsi"/>
                <w:color w:val="auto"/>
              </w:rPr>
              <w:t>An</w:t>
            </w:r>
            <w:r w:rsidRPr="0083476F">
              <w:rPr>
                <w:rFonts w:asciiTheme="minorHAnsi" w:hAnsiTheme="minorHAnsi"/>
                <w:color w:val="auto"/>
              </w:rPr>
              <w:t xml:space="preserve">drius </w:t>
            </w:r>
            <w:proofErr w:type="spellStart"/>
            <w:r w:rsidRPr="0083476F">
              <w:rPr>
                <w:rFonts w:asciiTheme="minorHAnsi" w:hAnsiTheme="minorHAnsi"/>
                <w:color w:val="auto"/>
              </w:rPr>
              <w:t>Kupryk</w:t>
            </w:r>
            <w:proofErr w:type="spellEnd"/>
            <w:r w:rsidRPr="0083476F">
              <w:rPr>
                <w:rFonts w:asciiTheme="minorHAnsi" w:hAnsiTheme="minorHAnsi"/>
                <w:color w:val="auto"/>
              </w:rPr>
              <w:t xml:space="preserve">, Francisco </w:t>
            </w:r>
            <w:proofErr w:type="spellStart"/>
            <w:r w:rsidRPr="0083476F">
              <w:rPr>
                <w:rFonts w:asciiTheme="minorHAnsi" w:hAnsiTheme="minorHAnsi"/>
                <w:color w:val="auto"/>
              </w:rPr>
              <w:t>Mar</w:t>
            </w:r>
            <w:r>
              <w:rPr>
                <w:rFonts w:asciiTheme="minorHAnsi" w:hAnsiTheme="minorHAnsi"/>
                <w:color w:val="auto"/>
              </w:rPr>
              <w:t>c</w:t>
            </w:r>
            <w:r w:rsidRPr="0083476F">
              <w:rPr>
                <w:rFonts w:asciiTheme="minorHAnsi" w:hAnsiTheme="minorHAnsi"/>
                <w:color w:val="auto"/>
              </w:rPr>
              <w:t>ó</w:t>
            </w:r>
            <w:proofErr w:type="spellEnd"/>
            <w:r w:rsidRPr="0083476F">
              <w:rPr>
                <w:rFonts w:asciiTheme="minorHAnsi" w:hAnsiTheme="minorHAnsi"/>
                <w:color w:val="auto"/>
              </w:rPr>
              <w:t>,</w:t>
            </w:r>
            <w:r>
              <w:rPr>
                <w:rFonts w:asciiTheme="minorHAnsi" w:hAnsiTheme="minorHAnsi"/>
                <w:color w:val="auto"/>
              </w:rPr>
              <w:t xml:space="preserve"> </w:t>
            </w:r>
            <w:proofErr w:type="spellStart"/>
            <w:r w:rsidRPr="0083476F">
              <w:rPr>
                <w:rFonts w:asciiTheme="minorHAnsi" w:hAnsiTheme="minorHAnsi"/>
                <w:color w:val="auto"/>
              </w:rPr>
              <w:t>Kaloyan</w:t>
            </w:r>
            <w:proofErr w:type="spellEnd"/>
            <w:r w:rsidRPr="0083476F">
              <w:rPr>
                <w:rFonts w:asciiTheme="minorHAnsi" w:hAnsiTheme="minorHAnsi"/>
                <w:color w:val="auto"/>
              </w:rPr>
              <w:t xml:space="preserve"> Andreev, Sava </w:t>
            </w:r>
            <w:proofErr w:type="spellStart"/>
            <w:r w:rsidRPr="0083476F">
              <w:rPr>
                <w:rFonts w:asciiTheme="minorHAnsi" w:hAnsiTheme="minorHAnsi"/>
                <w:color w:val="auto"/>
              </w:rPr>
              <w:t>Vasilev</w:t>
            </w:r>
            <w:proofErr w:type="spellEnd"/>
          </w:p>
          <w:p w14:paraId="4496F93E" w14:textId="6FC0A9FD" w:rsidR="0083476F" w:rsidRPr="0083476F" w:rsidRDefault="0083476F" w:rsidP="0083476F">
            <w:r w:rsidRPr="006D2426">
              <w:rPr>
                <w:rFonts w:asciiTheme="majorHAnsi" w:hAnsiTheme="majorHAnsi"/>
                <w:color w:val="536142" w:themeColor="accent1" w:themeShade="80"/>
              </w:rPr>
              <w:t xml:space="preserve">Please read </w:t>
            </w:r>
            <w:r>
              <w:rPr>
                <w:rFonts w:asciiTheme="majorHAnsi" w:hAnsiTheme="majorHAnsi"/>
              </w:rPr>
              <w:t xml:space="preserve">– </w:t>
            </w:r>
            <w:r>
              <w:t xml:space="preserve">Project Plan, </w:t>
            </w:r>
            <w:r w:rsidR="006D2426">
              <w:t>Agenda</w:t>
            </w:r>
            <w:r w:rsidR="00D000C3">
              <w:t>, Design Document, URS</w:t>
            </w:r>
          </w:p>
          <w:p w14:paraId="304F37EF" w14:textId="5FD2AC5C" w:rsidR="00D85460" w:rsidRDefault="006463BE">
            <w:pPr>
              <w:spacing w:after="0"/>
            </w:pPr>
            <w:r w:rsidRPr="006D2426">
              <w:rPr>
                <w:rFonts w:asciiTheme="majorHAnsi" w:hAnsiTheme="majorHAnsi"/>
                <w:color w:val="536142" w:themeColor="accent1" w:themeShade="80"/>
              </w:rPr>
              <w:t>Please bring</w:t>
            </w:r>
            <w:r w:rsidRPr="006D2426">
              <w:rPr>
                <w:color w:val="536142" w:themeColor="accent1" w:themeShade="80"/>
              </w:rPr>
              <w:t xml:space="preserve"> </w:t>
            </w:r>
            <w:sdt>
              <w:sdtPr>
                <w:id w:val="-1976213528"/>
                <w:placeholder>
                  <w:docPart w:val="824FD514820E430B83760BA3890F13D5"/>
                </w:placeholder>
                <w15:appearance w15:val="hidden"/>
              </w:sdtPr>
              <w:sdtEndPr/>
              <w:sdtContent>
                <w:r w:rsidR="006D2426">
                  <w:t>– Nothing is required</w:t>
                </w:r>
              </w:sdtContent>
            </w:sdt>
          </w:p>
        </w:tc>
      </w:tr>
    </w:tbl>
    <w:p w14:paraId="25D4F3D7" w14:textId="77777777" w:rsidR="00D85460" w:rsidRDefault="006463BE">
      <w:pPr>
        <w:pStyle w:val="Ttulo2"/>
      </w:pPr>
      <w:r>
        <w:t>Agenda Items</w:t>
      </w:r>
    </w:p>
    <w:tbl>
      <w:tblPr>
        <w:tblStyle w:val="Tablanormal4"/>
        <w:tblW w:w="5000" w:type="pct"/>
        <w:tblLook w:val="0620" w:firstRow="1" w:lastRow="0" w:firstColumn="0" w:lastColumn="0" w:noHBand="1" w:noVBand="1"/>
        <w:tblDescription w:val="Agenda title"/>
      </w:tblPr>
      <w:tblGrid>
        <w:gridCol w:w="6660"/>
        <w:gridCol w:w="2340"/>
        <w:gridCol w:w="1800"/>
      </w:tblGrid>
      <w:tr w:rsidR="00514786" w14:paraId="676CBD31" w14:textId="77777777" w:rsidTr="0051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660" w:type="dxa"/>
          </w:tcPr>
          <w:p w14:paraId="759B4323" w14:textId="77777777" w:rsidR="00514786" w:rsidRDefault="00514786" w:rsidP="00537F75">
            <w:pPr>
              <w:pStyle w:val="Ttulo3"/>
              <w:spacing w:after="0"/>
              <w:outlineLvl w:val="2"/>
            </w:pPr>
            <w:r>
              <w:t>Topic</w:t>
            </w:r>
          </w:p>
        </w:tc>
        <w:tc>
          <w:tcPr>
            <w:tcW w:w="2340" w:type="dxa"/>
          </w:tcPr>
          <w:p w14:paraId="606B9338" w14:textId="3685A58C" w:rsidR="00514786" w:rsidRDefault="00514786" w:rsidP="006D2426">
            <w:pPr>
              <w:pStyle w:val="Ttulo3"/>
              <w:spacing w:after="0"/>
              <w:ind w:left="0"/>
              <w:outlineLvl w:val="2"/>
            </w:pPr>
          </w:p>
        </w:tc>
        <w:tc>
          <w:tcPr>
            <w:tcW w:w="1800" w:type="dxa"/>
          </w:tcPr>
          <w:p w14:paraId="19FBAEC7" w14:textId="302B2C4D" w:rsidR="00514786" w:rsidRDefault="00514786" w:rsidP="00537F75">
            <w:pPr>
              <w:pStyle w:val="Ttulo3"/>
              <w:spacing w:after="0"/>
              <w:outlineLvl w:val="2"/>
            </w:pPr>
          </w:p>
        </w:tc>
      </w:tr>
    </w:tbl>
    <w:tbl>
      <w:tblPr>
        <w:tblStyle w:val="Tablanormal3"/>
        <w:tblW w:w="5016" w:type="pct"/>
        <w:tblLook w:val="0620" w:firstRow="1" w:lastRow="0" w:firstColumn="0" w:lastColumn="0" w:noHBand="1" w:noVBand="1"/>
        <w:tblDescription w:val="Agenda title"/>
      </w:tblPr>
      <w:tblGrid>
        <w:gridCol w:w="629"/>
        <w:gridCol w:w="24"/>
        <w:gridCol w:w="6328"/>
        <w:gridCol w:w="1031"/>
        <w:gridCol w:w="1378"/>
        <w:gridCol w:w="1445"/>
      </w:tblGrid>
      <w:tr w:rsidR="006D2426" w14:paraId="7B6A4D79" w14:textId="77777777" w:rsidTr="006D2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</w:trPr>
        <w:sdt>
          <w:sdtPr>
            <w:id w:val="-541747410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653" w:type="dxa"/>
                <w:gridSpan w:val="2"/>
              </w:tcPr>
              <w:p w14:paraId="51A2E3C8" w14:textId="77777777" w:rsidR="006D2426" w:rsidRDefault="006D2426" w:rsidP="00537F75">
                <w:pPr>
                  <w:spacing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7359" w:type="dxa"/>
            <w:gridSpan w:val="2"/>
          </w:tcPr>
          <w:p w14:paraId="71094778" w14:textId="6EBE8B51" w:rsidR="006D2426" w:rsidRDefault="00D000C3" w:rsidP="00D000C3">
            <w:pPr>
              <w:ind w:left="0"/>
            </w:pPr>
            <w:r>
              <w:t xml:space="preserve"> </w:t>
            </w:r>
            <w:r w:rsidR="006D2426">
              <w:t>Project Plan</w:t>
            </w:r>
          </w:p>
        </w:tc>
        <w:tc>
          <w:tcPr>
            <w:tcW w:w="2823" w:type="dxa"/>
            <w:gridSpan w:val="2"/>
          </w:tcPr>
          <w:p w14:paraId="0C07C24E" w14:textId="3D383238" w:rsidR="006D2426" w:rsidRDefault="006D2426" w:rsidP="00537F75">
            <w:pPr>
              <w:spacing w:after="0"/>
            </w:pPr>
          </w:p>
        </w:tc>
      </w:tr>
      <w:tr w:rsidR="006D2426" w14:paraId="35A0F91D" w14:textId="77777777" w:rsidTr="006D2426">
        <w:trPr>
          <w:trHeight w:val="269"/>
        </w:trPr>
        <w:sdt>
          <w:sdtPr>
            <w:id w:val="478805058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653" w:type="dxa"/>
                <w:gridSpan w:val="2"/>
              </w:tcPr>
              <w:p w14:paraId="382B1B4F" w14:textId="77777777" w:rsidR="006D2426" w:rsidRDefault="006D2426" w:rsidP="00537F75">
                <w:pPr>
                  <w:spacing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27545167"/>
            <w:placeholder>
              <w:docPart w:val="9BB80481DEF945B9829484301672935E"/>
            </w:placeholder>
            <w15:appearance w15:val="hidden"/>
          </w:sdtPr>
          <w:sdtEndPr/>
          <w:sdtContent>
            <w:tc>
              <w:tcPr>
                <w:tcW w:w="7359" w:type="dxa"/>
                <w:gridSpan w:val="2"/>
              </w:tcPr>
              <w:p w14:paraId="68C38561" w14:textId="132A4151" w:rsidR="006D2426" w:rsidRDefault="006D2426" w:rsidP="00537F75">
                <w:pPr>
                  <w:spacing w:after="0"/>
                </w:pPr>
                <w:r>
                  <w:t>Structure the GIT repository</w:t>
                </w:r>
              </w:p>
            </w:tc>
          </w:sdtContent>
        </w:sdt>
        <w:tc>
          <w:tcPr>
            <w:tcW w:w="2823" w:type="dxa"/>
            <w:gridSpan w:val="2"/>
          </w:tcPr>
          <w:p w14:paraId="2FE0D8B8" w14:textId="1071A080" w:rsidR="006D2426" w:rsidRDefault="006D2426" w:rsidP="00537F75">
            <w:pPr>
              <w:spacing w:after="0"/>
            </w:pPr>
          </w:p>
        </w:tc>
      </w:tr>
      <w:tr w:rsidR="006D2426" w14:paraId="3DE26E98" w14:textId="77777777" w:rsidTr="006D2426">
        <w:trPr>
          <w:trHeight w:val="278"/>
        </w:trPr>
        <w:sdt>
          <w:sdtPr>
            <w:id w:val="-474600816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653" w:type="dxa"/>
                <w:gridSpan w:val="2"/>
              </w:tcPr>
              <w:p w14:paraId="7B819324" w14:textId="77777777" w:rsidR="006D2426" w:rsidRDefault="006D2426" w:rsidP="00537F75">
                <w:pPr>
                  <w:spacing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352954585"/>
            <w:placeholder>
              <w:docPart w:val="9BB80481DEF945B9829484301672935E"/>
            </w:placeholder>
            <w15:appearance w15:val="hidden"/>
          </w:sdtPr>
          <w:sdtEndPr/>
          <w:sdtContent>
            <w:tc>
              <w:tcPr>
                <w:tcW w:w="7359" w:type="dxa"/>
                <w:gridSpan w:val="2"/>
              </w:tcPr>
              <w:p w14:paraId="34F6C277" w14:textId="765AC2D3" w:rsidR="006D2426" w:rsidRDefault="006D2426" w:rsidP="00537F75">
                <w:pPr>
                  <w:spacing w:after="0"/>
                </w:pPr>
                <w:r>
                  <w:t>Assign tasks to every team member</w:t>
                </w:r>
              </w:p>
            </w:tc>
          </w:sdtContent>
        </w:sdt>
        <w:tc>
          <w:tcPr>
            <w:tcW w:w="2823" w:type="dxa"/>
            <w:gridSpan w:val="2"/>
          </w:tcPr>
          <w:p w14:paraId="798F28C4" w14:textId="2194C87F" w:rsidR="006D2426" w:rsidRDefault="006D2426" w:rsidP="00537F75">
            <w:pPr>
              <w:spacing w:after="0"/>
            </w:pPr>
          </w:p>
        </w:tc>
      </w:tr>
      <w:tr w:rsidR="006D2426" w14:paraId="4FE8EC01" w14:textId="77777777" w:rsidTr="006D2426">
        <w:trPr>
          <w:trHeight w:val="466"/>
        </w:trPr>
        <w:sdt>
          <w:sdtPr>
            <w:id w:val="518597841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653" w:type="dxa"/>
                <w:gridSpan w:val="2"/>
              </w:tcPr>
              <w:p w14:paraId="32B997E2" w14:textId="77777777" w:rsidR="006D2426" w:rsidRDefault="006D2426" w:rsidP="00537F75">
                <w:pPr>
                  <w:spacing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45789670"/>
            <w:placeholder>
              <w:docPart w:val="9BB80481DEF945B9829484301672935E"/>
            </w:placeholder>
            <w15:appearance w15:val="hidden"/>
          </w:sdtPr>
          <w:sdtEndPr/>
          <w:sdtContent>
            <w:tc>
              <w:tcPr>
                <w:tcW w:w="7359" w:type="dxa"/>
                <w:gridSpan w:val="2"/>
              </w:tcPr>
              <w:p w14:paraId="15048AB4" w14:textId="11F92827" w:rsidR="006D2426" w:rsidRDefault="006D2426" w:rsidP="00537F75">
                <w:pPr>
                  <w:spacing w:after="0"/>
                </w:pPr>
                <w:r>
                  <w:t>Create milestones</w:t>
                </w:r>
              </w:p>
            </w:tc>
          </w:sdtContent>
        </w:sdt>
        <w:tc>
          <w:tcPr>
            <w:tcW w:w="2823" w:type="dxa"/>
            <w:gridSpan w:val="2"/>
          </w:tcPr>
          <w:p w14:paraId="6A49C772" w14:textId="762F6BE2" w:rsidR="006D2426" w:rsidRDefault="006D2426" w:rsidP="006D2426">
            <w:pPr>
              <w:spacing w:after="0"/>
              <w:ind w:left="0"/>
            </w:pPr>
          </w:p>
        </w:tc>
      </w:tr>
      <w:tr w:rsidR="006D2426" w14:paraId="4EC4C861" w14:textId="77777777" w:rsidTr="006D2426">
        <w:trPr>
          <w:trHeight w:val="278"/>
        </w:trPr>
        <w:sdt>
          <w:sdtPr>
            <w:id w:val="-1806315133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653" w:type="dxa"/>
                <w:gridSpan w:val="2"/>
              </w:tcPr>
              <w:p w14:paraId="35B2B1DD" w14:textId="77777777" w:rsidR="006D2426" w:rsidRDefault="006D2426" w:rsidP="00537F75">
                <w:pPr>
                  <w:spacing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14328676"/>
            <w:placeholder>
              <w:docPart w:val="9BB80481DEF945B9829484301672935E"/>
            </w:placeholder>
            <w15:appearance w15:val="hidden"/>
          </w:sdtPr>
          <w:sdtEndPr/>
          <w:sdtContent>
            <w:tc>
              <w:tcPr>
                <w:tcW w:w="7359" w:type="dxa"/>
                <w:gridSpan w:val="2"/>
              </w:tcPr>
              <w:p w14:paraId="235E3A69" w14:textId="204CE1AA" w:rsidR="006D2426" w:rsidRDefault="006D2426" w:rsidP="00537F75">
                <w:pPr>
                  <w:spacing w:after="0"/>
                </w:pPr>
                <w:r>
                  <w:t xml:space="preserve">Update the </w:t>
                </w:r>
                <w:proofErr w:type="spellStart"/>
                <w:r>
                  <w:t>READme</w:t>
                </w:r>
                <w:proofErr w:type="spellEnd"/>
                <w:r>
                  <w:t xml:space="preserve"> file</w:t>
                </w:r>
              </w:p>
            </w:tc>
          </w:sdtContent>
        </w:sdt>
        <w:tc>
          <w:tcPr>
            <w:tcW w:w="2823" w:type="dxa"/>
            <w:gridSpan w:val="2"/>
          </w:tcPr>
          <w:p w14:paraId="70F3A0CA" w14:textId="4A90B3B3" w:rsidR="006D2426" w:rsidRDefault="006D2426" w:rsidP="00537F75">
            <w:pPr>
              <w:spacing w:after="0"/>
            </w:pPr>
          </w:p>
        </w:tc>
      </w:tr>
      <w:tr w:rsidR="006D2426" w14:paraId="01F5D02B" w14:textId="77777777" w:rsidTr="006D2426">
        <w:trPr>
          <w:trHeight w:val="269"/>
        </w:trPr>
        <w:sdt>
          <w:sdtPr>
            <w:id w:val="116731800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653" w:type="dxa"/>
                <w:gridSpan w:val="2"/>
              </w:tcPr>
              <w:p w14:paraId="6E480FCC" w14:textId="77777777" w:rsidR="006D2426" w:rsidRDefault="006D2426" w:rsidP="00537F75">
                <w:pPr>
                  <w:spacing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860657148"/>
            <w:placeholder>
              <w:docPart w:val="9BB80481DEF945B9829484301672935E"/>
            </w:placeholder>
            <w15:appearance w15:val="hidden"/>
          </w:sdtPr>
          <w:sdtEndPr/>
          <w:sdtContent>
            <w:tc>
              <w:tcPr>
                <w:tcW w:w="7359" w:type="dxa"/>
                <w:gridSpan w:val="2"/>
              </w:tcPr>
              <w:p w14:paraId="5D92E7CA" w14:textId="3C00BB11" w:rsidR="006D2426" w:rsidRDefault="006D2426" w:rsidP="00537F75">
                <w:pPr>
                  <w:spacing w:after="0"/>
                </w:pPr>
                <w:r>
                  <w:t xml:space="preserve">Think of the next </w:t>
                </w:r>
                <w:r w:rsidR="00E06700">
                  <w:t>week’s tasks</w:t>
                </w:r>
              </w:p>
            </w:tc>
          </w:sdtContent>
        </w:sdt>
        <w:tc>
          <w:tcPr>
            <w:tcW w:w="2823" w:type="dxa"/>
            <w:gridSpan w:val="2"/>
          </w:tcPr>
          <w:p w14:paraId="67D312C3" w14:textId="4D5C6851" w:rsidR="006D2426" w:rsidRDefault="006D2426" w:rsidP="00537F75">
            <w:pPr>
              <w:spacing w:after="0"/>
            </w:pPr>
          </w:p>
        </w:tc>
      </w:tr>
      <w:tr w:rsidR="00D76546" w14:paraId="694C4E68" w14:textId="77777777" w:rsidTr="00781506">
        <w:trPr>
          <w:trHeight w:val="278"/>
        </w:trPr>
        <w:sdt>
          <w:sdtPr>
            <w:id w:val="49821283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653" w:type="dxa"/>
                <w:gridSpan w:val="2"/>
              </w:tcPr>
              <w:p w14:paraId="6AE0D650" w14:textId="77777777" w:rsidR="00D76546" w:rsidRDefault="00D76546" w:rsidP="00781506">
                <w:pPr>
                  <w:spacing w:after="0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228062191"/>
            <w:placeholder>
              <w:docPart w:val="23C028E2B2D746E6AA8174A858491D61"/>
            </w:placeholder>
            <w15:appearance w15:val="hidden"/>
          </w:sdtPr>
          <w:sdtEndPr/>
          <w:sdtContent>
            <w:tc>
              <w:tcPr>
                <w:tcW w:w="7359" w:type="dxa"/>
                <w:gridSpan w:val="2"/>
              </w:tcPr>
              <w:p w14:paraId="4E8AAF6D" w14:textId="5451D9D6" w:rsidR="00D76546" w:rsidRDefault="00D76546" w:rsidP="00781506">
                <w:pPr>
                  <w:spacing w:after="0"/>
                </w:pPr>
                <w:r>
                  <w:t>Create the Agenda</w:t>
                </w:r>
              </w:p>
            </w:tc>
          </w:sdtContent>
        </w:sdt>
        <w:tc>
          <w:tcPr>
            <w:tcW w:w="2823" w:type="dxa"/>
            <w:gridSpan w:val="2"/>
          </w:tcPr>
          <w:p w14:paraId="3978C5E2" w14:textId="77777777" w:rsidR="00D76546" w:rsidRDefault="00D76546" w:rsidP="00781506">
            <w:pPr>
              <w:spacing w:after="0"/>
            </w:pPr>
          </w:p>
        </w:tc>
      </w:tr>
      <w:tr w:rsidR="00D76546" w14:paraId="0D500804" w14:textId="77777777" w:rsidTr="00D76546">
        <w:trPr>
          <w:gridAfter w:val="1"/>
          <w:wAfter w:w="1445" w:type="dxa"/>
          <w:trHeight w:val="278"/>
        </w:trPr>
        <w:sdt>
          <w:sdtPr>
            <w:id w:val="-2124066790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629" w:type="dxa"/>
              </w:tcPr>
              <w:p w14:paraId="4E52EF02" w14:textId="77777777" w:rsidR="00D76546" w:rsidRDefault="00D76546" w:rsidP="00781506">
                <w:pPr>
                  <w:spacing w:after="0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336034315"/>
            <w:placeholder>
              <w:docPart w:val="1A787DA12540437CA33875D4EA33EAD7"/>
            </w:placeholder>
            <w15:appearance w15:val="hidden"/>
          </w:sdtPr>
          <w:sdtEndPr/>
          <w:sdtContent>
            <w:tc>
              <w:tcPr>
                <w:tcW w:w="6352" w:type="dxa"/>
                <w:gridSpan w:val="2"/>
              </w:tcPr>
              <w:p w14:paraId="5EA80A7F" w14:textId="2A6A765D" w:rsidR="00D76546" w:rsidRDefault="00D76546" w:rsidP="00781506">
                <w:pPr>
                  <w:spacing w:after="0"/>
                </w:pPr>
                <w:r>
                  <w:t>URS</w:t>
                </w:r>
              </w:p>
            </w:tc>
          </w:sdtContent>
        </w:sdt>
        <w:tc>
          <w:tcPr>
            <w:tcW w:w="2409" w:type="dxa"/>
            <w:gridSpan w:val="2"/>
          </w:tcPr>
          <w:p w14:paraId="6FA7A41E" w14:textId="77777777" w:rsidR="00D76546" w:rsidRDefault="00D76546" w:rsidP="00781506">
            <w:pPr>
              <w:spacing w:after="0"/>
            </w:pPr>
          </w:p>
        </w:tc>
      </w:tr>
      <w:tr w:rsidR="00D76546" w14:paraId="6C6ACB23" w14:textId="77777777" w:rsidTr="00D76546">
        <w:trPr>
          <w:gridAfter w:val="1"/>
          <w:wAfter w:w="1445" w:type="dxa"/>
          <w:trHeight w:val="278"/>
        </w:trPr>
        <w:sdt>
          <w:sdtPr>
            <w:id w:val="-2018301560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629" w:type="dxa"/>
              </w:tcPr>
              <w:p w14:paraId="3B659E18" w14:textId="77777777" w:rsidR="00D76546" w:rsidRDefault="00D76546" w:rsidP="00781506">
                <w:pPr>
                  <w:spacing w:after="0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712564770"/>
            <w:placeholder>
              <w:docPart w:val="6D1EA8A557324C2093314188AF31B008"/>
            </w:placeholder>
            <w15:appearance w15:val="hidden"/>
          </w:sdtPr>
          <w:sdtEndPr/>
          <w:sdtContent>
            <w:tc>
              <w:tcPr>
                <w:tcW w:w="6352" w:type="dxa"/>
                <w:gridSpan w:val="2"/>
              </w:tcPr>
              <w:p w14:paraId="446EC095" w14:textId="235C1119" w:rsidR="00D76546" w:rsidRDefault="00D76546" w:rsidP="00781506">
                <w:pPr>
                  <w:spacing w:after="0"/>
                </w:pPr>
                <w:r>
                  <w:t xml:space="preserve">Idea Pitch          </w:t>
                </w:r>
              </w:p>
            </w:tc>
          </w:sdtContent>
        </w:sdt>
        <w:tc>
          <w:tcPr>
            <w:tcW w:w="2409" w:type="dxa"/>
            <w:gridSpan w:val="2"/>
          </w:tcPr>
          <w:p w14:paraId="67DEE101" w14:textId="77777777" w:rsidR="00D76546" w:rsidRDefault="00D76546" w:rsidP="00781506">
            <w:pPr>
              <w:spacing w:after="0"/>
            </w:pPr>
          </w:p>
        </w:tc>
      </w:tr>
      <w:tr w:rsidR="00D76546" w14:paraId="74BE4412" w14:textId="77777777" w:rsidTr="00D76546">
        <w:trPr>
          <w:gridAfter w:val="1"/>
          <w:wAfter w:w="1445" w:type="dxa"/>
          <w:trHeight w:val="278"/>
        </w:trPr>
        <w:sdt>
          <w:sdtPr>
            <w:id w:val="1969318529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629" w:type="dxa"/>
              </w:tcPr>
              <w:p w14:paraId="3EC61581" w14:textId="77777777" w:rsidR="00D76546" w:rsidRDefault="00D76546" w:rsidP="00781506">
                <w:pPr>
                  <w:spacing w:after="0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901178250"/>
            <w:placeholder>
              <w:docPart w:val="110DEE43D971474E9B8734447EBC96D4"/>
            </w:placeholder>
            <w15:appearance w15:val="hidden"/>
          </w:sdtPr>
          <w:sdtEndPr/>
          <w:sdtContent>
            <w:tc>
              <w:tcPr>
                <w:tcW w:w="6352" w:type="dxa"/>
                <w:gridSpan w:val="2"/>
              </w:tcPr>
              <w:p w14:paraId="5033C583" w14:textId="0C761CA2" w:rsidR="00D76546" w:rsidRDefault="00D76546" w:rsidP="00781506">
                <w:pPr>
                  <w:spacing w:after="0"/>
                </w:pPr>
                <w:r>
                  <w:t xml:space="preserve">Reset Server State         </w:t>
                </w:r>
              </w:p>
            </w:tc>
          </w:sdtContent>
        </w:sdt>
        <w:tc>
          <w:tcPr>
            <w:tcW w:w="2409" w:type="dxa"/>
            <w:gridSpan w:val="2"/>
          </w:tcPr>
          <w:p w14:paraId="6D2D0FA6" w14:textId="77777777" w:rsidR="00D76546" w:rsidRDefault="00D76546" w:rsidP="00781506">
            <w:pPr>
              <w:spacing w:after="0"/>
            </w:pPr>
          </w:p>
        </w:tc>
      </w:tr>
      <w:tr w:rsidR="00D000C3" w14:paraId="4DCB0BCE" w14:textId="77777777" w:rsidTr="00D000C3">
        <w:trPr>
          <w:gridAfter w:val="1"/>
          <w:wAfter w:w="1445" w:type="dxa"/>
          <w:trHeight w:val="278"/>
        </w:trPr>
        <w:sdt>
          <w:sdtPr>
            <w:id w:val="-480616696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629" w:type="dxa"/>
              </w:tcPr>
              <w:p w14:paraId="317538BC" w14:textId="77777777" w:rsidR="00D000C3" w:rsidRDefault="00D000C3" w:rsidP="00781506">
                <w:pPr>
                  <w:spacing w:after="0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50354604"/>
            <w:placeholder>
              <w:docPart w:val="C8D6DE2F6B5F47BC8699587705DAE3D1"/>
            </w:placeholder>
            <w15:appearance w15:val="hidden"/>
          </w:sdtPr>
          <w:sdtEndPr/>
          <w:sdtContent>
            <w:tc>
              <w:tcPr>
                <w:tcW w:w="6352" w:type="dxa"/>
                <w:gridSpan w:val="2"/>
              </w:tcPr>
              <w:p w14:paraId="790E448B" w14:textId="26233B62" w:rsidR="00D000C3" w:rsidRDefault="00D000C3" w:rsidP="00781506">
                <w:pPr>
                  <w:spacing w:after="0"/>
                </w:pPr>
                <w:r>
                  <w:t xml:space="preserve">Bash Script          </w:t>
                </w:r>
              </w:p>
            </w:tc>
          </w:sdtContent>
        </w:sdt>
        <w:tc>
          <w:tcPr>
            <w:tcW w:w="2409" w:type="dxa"/>
            <w:gridSpan w:val="2"/>
          </w:tcPr>
          <w:p w14:paraId="3368928D" w14:textId="77777777" w:rsidR="00D000C3" w:rsidRDefault="00D000C3" w:rsidP="00781506">
            <w:pPr>
              <w:spacing w:after="0"/>
            </w:pPr>
          </w:p>
        </w:tc>
      </w:tr>
      <w:tr w:rsidR="00D76546" w14:paraId="37310814" w14:textId="77777777" w:rsidTr="00D76546">
        <w:trPr>
          <w:gridAfter w:val="1"/>
          <w:wAfter w:w="1445" w:type="dxa"/>
          <w:trHeight w:val="278"/>
        </w:trPr>
        <w:sdt>
          <w:sdtPr>
            <w:id w:val="-238406199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629" w:type="dxa"/>
              </w:tcPr>
              <w:p w14:paraId="7B0BE9B3" w14:textId="77777777" w:rsidR="00D76546" w:rsidRDefault="00D76546" w:rsidP="00781506">
                <w:pPr>
                  <w:spacing w:after="0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497025478"/>
            <w:placeholder>
              <w:docPart w:val="CC8B33B6EB494E3691F4FF5E3A0E8718"/>
            </w:placeholder>
            <w15:appearance w15:val="hidden"/>
          </w:sdtPr>
          <w:sdtEndPr/>
          <w:sdtContent>
            <w:tc>
              <w:tcPr>
                <w:tcW w:w="6352" w:type="dxa"/>
                <w:gridSpan w:val="2"/>
              </w:tcPr>
              <w:p w14:paraId="13116520" w14:textId="02FF64F2" w:rsidR="00D76546" w:rsidRDefault="00D76546" w:rsidP="00781506">
                <w:pPr>
                  <w:spacing w:after="0"/>
                </w:pPr>
                <w:r>
                  <w:t xml:space="preserve">Network Diagram          </w:t>
                </w:r>
              </w:p>
            </w:tc>
          </w:sdtContent>
        </w:sdt>
        <w:tc>
          <w:tcPr>
            <w:tcW w:w="2409" w:type="dxa"/>
            <w:gridSpan w:val="2"/>
          </w:tcPr>
          <w:p w14:paraId="1D614216" w14:textId="77777777" w:rsidR="00D76546" w:rsidRDefault="00D76546" w:rsidP="00781506">
            <w:pPr>
              <w:spacing w:after="0"/>
            </w:pPr>
          </w:p>
        </w:tc>
      </w:tr>
      <w:tr w:rsidR="00D76546" w14:paraId="01B824B7" w14:textId="77777777" w:rsidTr="00D76546">
        <w:trPr>
          <w:gridAfter w:val="1"/>
          <w:wAfter w:w="1445" w:type="dxa"/>
          <w:trHeight w:val="278"/>
        </w:trPr>
        <w:sdt>
          <w:sdtPr>
            <w:id w:val="-1374697965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629" w:type="dxa"/>
              </w:tcPr>
              <w:p w14:paraId="034AC476" w14:textId="77777777" w:rsidR="00D76546" w:rsidRDefault="00D76546" w:rsidP="00781506">
                <w:pPr>
                  <w:spacing w:after="0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871495490"/>
            <w:placeholder>
              <w:docPart w:val="A64A2A35CC3243449FB3240B8FD87CEA"/>
            </w:placeholder>
            <w15:appearance w15:val="hidden"/>
          </w:sdtPr>
          <w:sdtEndPr/>
          <w:sdtContent>
            <w:tc>
              <w:tcPr>
                <w:tcW w:w="6352" w:type="dxa"/>
                <w:gridSpan w:val="2"/>
              </w:tcPr>
              <w:p w14:paraId="665F81F6" w14:textId="02411CF6" w:rsidR="00D76546" w:rsidRDefault="00D76546" w:rsidP="00781506">
                <w:pPr>
                  <w:spacing w:after="0"/>
                </w:pPr>
                <w:r>
                  <w:t xml:space="preserve">PERT Chart          </w:t>
                </w:r>
              </w:p>
            </w:tc>
          </w:sdtContent>
        </w:sdt>
        <w:tc>
          <w:tcPr>
            <w:tcW w:w="2409" w:type="dxa"/>
            <w:gridSpan w:val="2"/>
          </w:tcPr>
          <w:p w14:paraId="7909A2D1" w14:textId="77777777" w:rsidR="00D76546" w:rsidRDefault="00D76546" w:rsidP="00781506">
            <w:pPr>
              <w:spacing w:after="0"/>
            </w:pPr>
          </w:p>
        </w:tc>
      </w:tr>
      <w:tr w:rsidR="00D76546" w14:paraId="3935C6CF" w14:textId="77777777" w:rsidTr="00D76546">
        <w:trPr>
          <w:gridAfter w:val="1"/>
          <w:wAfter w:w="1445" w:type="dxa"/>
          <w:trHeight w:val="278"/>
        </w:trPr>
        <w:sdt>
          <w:sdtPr>
            <w:id w:val="866333938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629" w:type="dxa"/>
              </w:tcPr>
              <w:p w14:paraId="349990FB" w14:textId="77777777" w:rsidR="00D76546" w:rsidRDefault="00D76546" w:rsidP="00781506">
                <w:pPr>
                  <w:spacing w:after="0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972890118"/>
            <w:placeholder>
              <w:docPart w:val="43BFB4CF268E4B64AE91DE06E28BE2D8"/>
            </w:placeholder>
            <w15:appearance w15:val="hidden"/>
          </w:sdtPr>
          <w:sdtEndPr/>
          <w:sdtContent>
            <w:tc>
              <w:tcPr>
                <w:tcW w:w="6352" w:type="dxa"/>
                <w:gridSpan w:val="2"/>
              </w:tcPr>
              <w:p w14:paraId="025BAF93" w14:textId="03109BD9" w:rsidR="00D76546" w:rsidRDefault="00D76546" w:rsidP="00781506">
                <w:pPr>
                  <w:spacing w:after="0"/>
                </w:pPr>
                <w:r>
                  <w:t xml:space="preserve">Roadmap          </w:t>
                </w:r>
              </w:p>
            </w:tc>
          </w:sdtContent>
        </w:sdt>
        <w:tc>
          <w:tcPr>
            <w:tcW w:w="2409" w:type="dxa"/>
            <w:gridSpan w:val="2"/>
          </w:tcPr>
          <w:p w14:paraId="126B4B55" w14:textId="77777777" w:rsidR="00D76546" w:rsidRDefault="00D76546" w:rsidP="00781506">
            <w:pPr>
              <w:spacing w:after="0"/>
            </w:pPr>
          </w:p>
        </w:tc>
      </w:tr>
      <w:tr w:rsidR="006D2426" w14:paraId="6756789E" w14:textId="77777777" w:rsidTr="006D2426">
        <w:trPr>
          <w:trHeight w:val="278"/>
        </w:trPr>
        <w:sdt>
          <w:sdtPr>
            <w:id w:val="1725941399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653" w:type="dxa"/>
                <w:gridSpan w:val="2"/>
              </w:tcPr>
              <w:p w14:paraId="4E3FADD4" w14:textId="77777777" w:rsidR="006D2426" w:rsidRDefault="006D2426" w:rsidP="00537F75">
                <w:pPr>
                  <w:spacing w:after="0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096858246"/>
            <w:placeholder>
              <w:docPart w:val="9BB80481DEF945B9829484301672935E"/>
            </w:placeholder>
            <w15:appearance w15:val="hidden"/>
          </w:sdtPr>
          <w:sdtEndPr/>
          <w:sdtContent>
            <w:tc>
              <w:tcPr>
                <w:tcW w:w="7359" w:type="dxa"/>
                <w:gridSpan w:val="2"/>
              </w:tcPr>
              <w:p w14:paraId="7BFC7E4C" w14:textId="69307BDD" w:rsidR="006D2426" w:rsidRDefault="00D76546" w:rsidP="00D76546">
                <w:pPr>
                  <w:spacing w:after="0"/>
                </w:pPr>
                <w:r>
                  <w:t xml:space="preserve">Design Document         </w:t>
                </w:r>
              </w:p>
            </w:tc>
          </w:sdtContent>
        </w:sdt>
        <w:tc>
          <w:tcPr>
            <w:tcW w:w="2823" w:type="dxa"/>
            <w:gridSpan w:val="2"/>
          </w:tcPr>
          <w:p w14:paraId="20862A1D" w14:textId="1A4725E6" w:rsidR="006D2426" w:rsidRDefault="006D2426" w:rsidP="00537F75">
            <w:pPr>
              <w:spacing w:after="0"/>
            </w:pPr>
          </w:p>
        </w:tc>
      </w:tr>
    </w:tbl>
    <w:p w14:paraId="687ECF30" w14:textId="30C56883" w:rsidR="00D85460" w:rsidRDefault="006463BE" w:rsidP="00E06700">
      <w:pPr>
        <w:pStyle w:val="Ttulo2"/>
      </w:pPr>
      <w:r>
        <w:t>Other Information</w:t>
      </w:r>
    </w:p>
    <w:p w14:paraId="08AF6116" w14:textId="6A440EFE" w:rsidR="00D85460" w:rsidRPr="00E06700" w:rsidRDefault="006463BE" w:rsidP="00E06700">
      <w:r w:rsidRPr="00E06700">
        <w:rPr>
          <w:rFonts w:asciiTheme="majorHAnsi" w:hAnsiTheme="majorHAnsi"/>
          <w:color w:val="536142" w:themeColor="accent1" w:themeShade="80"/>
          <w:sz w:val="22"/>
          <w:szCs w:val="22"/>
        </w:rPr>
        <w:t>Resources</w:t>
      </w:r>
      <w:r w:rsidRPr="00E06700">
        <w:rPr>
          <w:color w:val="536142" w:themeColor="accent1" w:themeShade="80"/>
          <w:sz w:val="22"/>
          <w:szCs w:val="22"/>
        </w:rPr>
        <w:t xml:space="preserve"> </w:t>
      </w:r>
      <w:sdt>
        <w:sdtPr>
          <w:id w:val="-329751391"/>
          <w:placeholder>
            <w:docPart w:val="355D2F9D1DAC4A699B8939B53ECA2847"/>
          </w:placeholder>
          <w15:appearance w15:val="hidden"/>
        </w:sdtPr>
        <w:sdtEndPr/>
        <w:sdtContent>
          <w:r w:rsidR="00E06700">
            <w:t xml:space="preserve">: </w:t>
          </w:r>
          <w:r w:rsidR="00E06700" w:rsidRPr="00E06700">
            <w:t>Agenda’s template - https://templates.office.com/en-us/team-meeting-agenda-informal-tm03463072</w:t>
          </w:r>
          <w:r w:rsidR="00E06700">
            <w:t xml:space="preserve"> </w:t>
          </w:r>
        </w:sdtContent>
      </w:sdt>
    </w:p>
    <w:sectPr w:rsidR="00D85460" w:rsidRPr="00E06700">
      <w:foot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9460C" w14:textId="77777777" w:rsidR="00060722" w:rsidRDefault="00060722">
      <w:r>
        <w:separator/>
      </w:r>
    </w:p>
  </w:endnote>
  <w:endnote w:type="continuationSeparator" w:id="0">
    <w:p w14:paraId="0F1C5ACB" w14:textId="77777777" w:rsidR="00060722" w:rsidRDefault="00060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A6B1D" w14:textId="77777777" w:rsidR="00D85460" w:rsidRDefault="006463BE">
    <w:pPr>
      <w:pStyle w:val="Piedepgina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F91E8" w14:textId="77777777" w:rsidR="00060722" w:rsidRDefault="00060722">
      <w:r>
        <w:separator/>
      </w:r>
    </w:p>
  </w:footnote>
  <w:footnote w:type="continuationSeparator" w:id="0">
    <w:p w14:paraId="5B4F7BFF" w14:textId="77777777" w:rsidR="00060722" w:rsidRDefault="000607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76F"/>
    <w:rsid w:val="00060722"/>
    <w:rsid w:val="00331157"/>
    <w:rsid w:val="00514786"/>
    <w:rsid w:val="006463BE"/>
    <w:rsid w:val="00697DA0"/>
    <w:rsid w:val="006D2426"/>
    <w:rsid w:val="0083476F"/>
    <w:rsid w:val="00961675"/>
    <w:rsid w:val="00B7499F"/>
    <w:rsid w:val="00D000C3"/>
    <w:rsid w:val="00D76546"/>
    <w:rsid w:val="00D85460"/>
    <w:rsid w:val="00DE0891"/>
    <w:rsid w:val="00E0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741FE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675"/>
    <w:pPr>
      <w:spacing w:before="120" w:after="40" w:line="240" w:lineRule="auto"/>
      <w:ind w:left="72"/>
    </w:pPr>
    <w:rPr>
      <w:sz w:val="21"/>
      <w:szCs w:val="21"/>
    </w:rPr>
  </w:style>
  <w:style w:type="paragraph" w:styleId="Ttulo1">
    <w:name w:val="heading 1"/>
    <w:basedOn w:val="Normal"/>
    <w:next w:val="Normal"/>
    <w:unhideWhenUsed/>
    <w:qFormat/>
    <w:rsid w:val="00961675"/>
    <w:pPr>
      <w:spacing w:before="0" w:after="360"/>
      <w:outlineLvl w:val="0"/>
    </w:pPr>
    <w:rPr>
      <w:rFonts w:asciiTheme="majorHAnsi" w:eastAsiaTheme="majorEastAsia" w:hAnsiTheme="majorHAnsi" w:cstheme="majorBidi"/>
      <w:color w:val="935309" w:themeColor="accent2" w:themeShade="80"/>
      <w:sz w:val="72"/>
      <w:szCs w:val="72"/>
    </w:rPr>
  </w:style>
  <w:style w:type="paragraph" w:styleId="Ttulo2">
    <w:name w:val="heading 2"/>
    <w:basedOn w:val="Normal"/>
    <w:next w:val="Normal"/>
    <w:unhideWhenUsed/>
    <w:qFormat/>
    <w:rsid w:val="00961675"/>
    <w:pPr>
      <w:pBdr>
        <w:top w:val="single" w:sz="4" w:space="1" w:color="7A610D" w:themeColor="accent3" w:themeShade="80"/>
        <w:bottom w:val="single" w:sz="12" w:space="1" w:color="7A610D" w:themeColor="accent3" w:themeShade="80"/>
      </w:pBdr>
      <w:spacing w:before="480" w:after="240"/>
      <w:ind w:left="0"/>
      <w:outlineLvl w:val="1"/>
    </w:pPr>
    <w:rPr>
      <w:rFonts w:asciiTheme="majorHAnsi" w:eastAsiaTheme="majorEastAsia" w:hAnsiTheme="majorHAnsi" w:cstheme="majorBidi"/>
      <w:color w:val="7A610D" w:themeColor="accent3" w:themeShade="80"/>
      <w:sz w:val="24"/>
      <w:szCs w:val="24"/>
    </w:rPr>
  </w:style>
  <w:style w:type="paragraph" w:styleId="Ttulo3">
    <w:name w:val="heading 3"/>
    <w:basedOn w:val="Normal"/>
    <w:next w:val="Normal"/>
    <w:unhideWhenUsed/>
    <w:qFormat/>
    <w:rsid w:val="00961675"/>
    <w:pPr>
      <w:outlineLvl w:val="2"/>
    </w:pPr>
    <w:rPr>
      <w:rFonts w:asciiTheme="majorHAnsi" w:eastAsiaTheme="majorEastAsia" w:hAnsiTheme="majorHAnsi" w:cstheme="majorBidi"/>
      <w:color w:val="536142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styleId="nfasisintenso">
    <w:name w:val="Intense Emphasis"/>
    <w:basedOn w:val="Fuentedeprrafopredeter"/>
    <w:unhideWhenUsed/>
    <w:qFormat/>
    <w:rsid w:val="00961675"/>
    <w:rPr>
      <w:i/>
      <w:iCs/>
      <w:color w:val="935309" w:themeColor="accent2" w:themeShade="80"/>
    </w:rPr>
  </w:style>
  <w:style w:type="paragraph" w:styleId="Piedepgina">
    <w:name w:val="footer"/>
    <w:basedOn w:val="Normal"/>
    <w:link w:val="PiedepginaCar"/>
    <w:uiPriority w:val="1"/>
    <w:unhideWhenUsed/>
    <w:rsid w:val="00961675"/>
    <w:pPr>
      <w:jc w:val="right"/>
    </w:pPr>
    <w:rPr>
      <w:color w:val="935309" w:themeColor="accent2" w:themeShade="80"/>
    </w:rPr>
  </w:style>
  <w:style w:type="character" w:customStyle="1" w:styleId="PiedepginaCar">
    <w:name w:val="Pie de página Car"/>
    <w:basedOn w:val="Fuentedeprrafopredeter"/>
    <w:link w:val="Piedepgina"/>
    <w:uiPriority w:val="1"/>
    <w:rsid w:val="00961675"/>
    <w:rPr>
      <w:color w:val="935309" w:themeColor="accent2" w:themeShade="80"/>
      <w:sz w:val="21"/>
      <w:szCs w:val="21"/>
    </w:rPr>
  </w:style>
  <w:style w:type="table" w:styleId="Tablanormal4">
    <w:name w:val="Plain Table 4"/>
    <w:basedOn w:val="Tablanormal"/>
    <w:uiPriority w:val="44"/>
    <w:rsid w:val="00514786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514786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  <w:caps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Fontys%20University\First%20semester%20courses\IEO\IEO%20Advanced%20Fase%20Project\Agenda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D841FA017C34EB1A18A313CCB6AE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665BB6-4F61-48AF-AF3E-F1E1E21E989F}"/>
      </w:docPartPr>
      <w:docPartBody>
        <w:p w:rsidR="00800E38" w:rsidRDefault="00B82DBF">
          <w:pPr>
            <w:pStyle w:val="9D841FA017C34EB1A18A313CCB6AE03B"/>
          </w:pPr>
          <w:r>
            <w:t>Team Meeting</w:t>
          </w:r>
        </w:p>
      </w:docPartBody>
    </w:docPart>
    <w:docPart>
      <w:docPartPr>
        <w:name w:val="1F86252966714B398FD459ADDB47A0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906B7-99FA-41E1-B2F9-92C89000930E}"/>
      </w:docPartPr>
      <w:docPartBody>
        <w:p w:rsidR="00800E38" w:rsidRDefault="00B82DBF">
          <w:pPr>
            <w:pStyle w:val="1F86252966714B398FD459ADDB47A066"/>
          </w:pPr>
          <w:r>
            <w:t>[Date | time]</w:t>
          </w:r>
        </w:p>
      </w:docPartBody>
    </w:docPart>
    <w:docPart>
      <w:docPartPr>
        <w:name w:val="984C6221CB2F426EA9E1EE70B94706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61889-8BBB-4E67-A131-AC860E2BF76E}"/>
      </w:docPartPr>
      <w:docPartBody>
        <w:p w:rsidR="00800E38" w:rsidRDefault="00B82DBF">
          <w:pPr>
            <w:pStyle w:val="984C6221CB2F426EA9E1EE70B94706CB"/>
          </w:pPr>
          <w:r>
            <w:t>[Location]</w:t>
          </w:r>
        </w:p>
      </w:docPartBody>
    </w:docPart>
    <w:docPart>
      <w:docPartPr>
        <w:name w:val="D7CD04528FE64576BA25B16465D57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46552-ED1C-4824-BC47-3B7B81109004}"/>
      </w:docPartPr>
      <w:docPartBody>
        <w:p w:rsidR="00800E38" w:rsidRDefault="00B82DBF">
          <w:pPr>
            <w:pStyle w:val="D7CD04528FE64576BA25B16465D5707D"/>
          </w:pPr>
          <w:r>
            <w:t>[Meeting called by]</w:t>
          </w:r>
        </w:p>
      </w:docPartBody>
    </w:docPart>
    <w:docPart>
      <w:docPartPr>
        <w:name w:val="E732A984E6764FFC8133CC1111F6A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72D61-D21F-463B-98BB-0EB373E3703F}"/>
      </w:docPartPr>
      <w:docPartBody>
        <w:p w:rsidR="00800E38" w:rsidRDefault="00B82DBF">
          <w:pPr>
            <w:pStyle w:val="E732A984E6764FFC8133CC1111F6ABFC"/>
          </w:pPr>
          <w:r>
            <w:t>[Type of meeting]</w:t>
          </w:r>
        </w:p>
      </w:docPartBody>
    </w:docPart>
    <w:docPart>
      <w:docPartPr>
        <w:name w:val="03D17C16742942B0ADFC3400E51F0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4FBE77-673E-4EC5-852F-84500ED5C6EA}"/>
      </w:docPartPr>
      <w:docPartBody>
        <w:p w:rsidR="00800E38" w:rsidRDefault="00B82DBF">
          <w:pPr>
            <w:pStyle w:val="03D17C16742942B0ADFC3400E51F0482"/>
          </w:pPr>
          <w:r>
            <w:t>[Facilitator]</w:t>
          </w:r>
        </w:p>
      </w:docPartBody>
    </w:docPart>
    <w:docPart>
      <w:docPartPr>
        <w:name w:val="2F2FF223F7454CD7B36046DB8A0C82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AF767-1AA5-4B3C-9598-02D6241A5FA6}"/>
      </w:docPartPr>
      <w:docPartBody>
        <w:p w:rsidR="00800E38" w:rsidRDefault="00B82DBF">
          <w:pPr>
            <w:pStyle w:val="2F2FF223F7454CD7B36046DB8A0C8246"/>
          </w:pPr>
          <w:r>
            <w:t>[Note taker]</w:t>
          </w:r>
        </w:p>
      </w:docPartBody>
    </w:docPart>
    <w:docPart>
      <w:docPartPr>
        <w:name w:val="F260E30E1EE14AEB9DD3D25882034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BAA889-322C-4051-9F5E-FEB59D2C8926}"/>
      </w:docPartPr>
      <w:docPartBody>
        <w:p w:rsidR="00800E38" w:rsidRDefault="00B82DBF">
          <w:pPr>
            <w:pStyle w:val="F260E30E1EE14AEB9DD3D25882034B26"/>
          </w:pPr>
          <w:r>
            <w:t>[Timekeeper]</w:t>
          </w:r>
        </w:p>
      </w:docPartBody>
    </w:docPart>
    <w:docPart>
      <w:docPartPr>
        <w:name w:val="824FD514820E430B83760BA3890F13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6160D-41A5-415D-8570-64CCC2F012B6}"/>
      </w:docPartPr>
      <w:docPartBody>
        <w:p w:rsidR="00800E38" w:rsidRDefault="00B82DBF">
          <w:pPr>
            <w:pStyle w:val="824FD514820E430B83760BA3890F13D5"/>
          </w:pPr>
          <w:r>
            <w:t>[Please bring]</w:t>
          </w:r>
        </w:p>
      </w:docPartBody>
    </w:docPart>
    <w:docPart>
      <w:docPartPr>
        <w:name w:val="355D2F9D1DAC4A699B8939B53ECA28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1C3BD-3971-4EE1-A374-3719EB330A12}"/>
      </w:docPartPr>
      <w:docPartBody>
        <w:p w:rsidR="00800E38" w:rsidRDefault="00B82DBF">
          <w:pPr>
            <w:pStyle w:val="355D2F9D1DAC4A699B8939B53ECA2847"/>
          </w:pPr>
          <w:r>
            <w:t>[Resources]</w:t>
          </w:r>
        </w:p>
      </w:docPartBody>
    </w:docPart>
    <w:docPart>
      <w:docPartPr>
        <w:name w:val="9BB80481DEF945B982948430167293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FB97E-B671-4C6F-9226-DA3ABA15D382}"/>
      </w:docPartPr>
      <w:docPartBody>
        <w:p w:rsidR="00800E38" w:rsidRDefault="00755AF1" w:rsidP="00755AF1">
          <w:pPr>
            <w:pStyle w:val="9BB80481DEF945B9829484301672935E"/>
          </w:pPr>
          <w:r>
            <w:t>[Topic]</w:t>
          </w:r>
        </w:p>
      </w:docPartBody>
    </w:docPart>
    <w:docPart>
      <w:docPartPr>
        <w:name w:val="23C028E2B2D746E6AA8174A858491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061C-570C-47FB-B2E8-A9A40ED6A535}"/>
      </w:docPartPr>
      <w:docPartBody>
        <w:p w:rsidR="00291F7A" w:rsidRDefault="00800E38" w:rsidP="00800E38">
          <w:pPr>
            <w:pStyle w:val="23C028E2B2D746E6AA8174A858491D61"/>
          </w:pPr>
          <w:r>
            <w:t>[Topic]</w:t>
          </w:r>
        </w:p>
      </w:docPartBody>
    </w:docPart>
    <w:docPart>
      <w:docPartPr>
        <w:name w:val="1A787DA12540437CA33875D4EA33E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436DC-74A7-40E3-87F2-FE1CC625B4F9}"/>
      </w:docPartPr>
      <w:docPartBody>
        <w:p w:rsidR="00291F7A" w:rsidRDefault="00800E38" w:rsidP="00800E38">
          <w:pPr>
            <w:pStyle w:val="1A787DA12540437CA33875D4EA33EAD7"/>
          </w:pPr>
          <w:r>
            <w:t>[Topic]</w:t>
          </w:r>
        </w:p>
      </w:docPartBody>
    </w:docPart>
    <w:docPart>
      <w:docPartPr>
        <w:name w:val="6D1EA8A557324C2093314188AF31B0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FDFD6-898D-423F-919D-BCD72DBA14E7}"/>
      </w:docPartPr>
      <w:docPartBody>
        <w:p w:rsidR="00291F7A" w:rsidRDefault="00800E38" w:rsidP="00800E38">
          <w:pPr>
            <w:pStyle w:val="6D1EA8A557324C2093314188AF31B008"/>
          </w:pPr>
          <w:r>
            <w:t>[Topic]</w:t>
          </w:r>
        </w:p>
      </w:docPartBody>
    </w:docPart>
    <w:docPart>
      <w:docPartPr>
        <w:name w:val="110DEE43D971474E9B8734447EBC96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E0211-F6FA-4C84-A218-DE7DACFEC77B}"/>
      </w:docPartPr>
      <w:docPartBody>
        <w:p w:rsidR="00291F7A" w:rsidRDefault="00800E38" w:rsidP="00800E38">
          <w:pPr>
            <w:pStyle w:val="110DEE43D971474E9B8734447EBC96D4"/>
          </w:pPr>
          <w:r>
            <w:t>[Topic]</w:t>
          </w:r>
        </w:p>
      </w:docPartBody>
    </w:docPart>
    <w:docPart>
      <w:docPartPr>
        <w:name w:val="43BFB4CF268E4B64AE91DE06E28BE2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44BFE-4435-45FB-8ECB-320F4560270D}"/>
      </w:docPartPr>
      <w:docPartBody>
        <w:p w:rsidR="00291F7A" w:rsidRDefault="00800E38" w:rsidP="00800E38">
          <w:pPr>
            <w:pStyle w:val="43BFB4CF268E4B64AE91DE06E28BE2D8"/>
          </w:pPr>
          <w:r>
            <w:t>[Topic]</w:t>
          </w:r>
        </w:p>
      </w:docPartBody>
    </w:docPart>
    <w:docPart>
      <w:docPartPr>
        <w:name w:val="A64A2A35CC3243449FB3240B8FD87C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C95707-A6B3-400F-A1C8-9A91F66058FD}"/>
      </w:docPartPr>
      <w:docPartBody>
        <w:p w:rsidR="00291F7A" w:rsidRDefault="00800E38" w:rsidP="00800E38">
          <w:pPr>
            <w:pStyle w:val="A64A2A35CC3243449FB3240B8FD87CEA"/>
          </w:pPr>
          <w:r>
            <w:t>[Topic]</w:t>
          </w:r>
        </w:p>
      </w:docPartBody>
    </w:docPart>
    <w:docPart>
      <w:docPartPr>
        <w:name w:val="CC8B33B6EB494E3691F4FF5E3A0E87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8DF4A1-429C-4E54-AD4C-D3927BED6526}"/>
      </w:docPartPr>
      <w:docPartBody>
        <w:p w:rsidR="00291F7A" w:rsidRDefault="00800E38" w:rsidP="00800E38">
          <w:pPr>
            <w:pStyle w:val="CC8B33B6EB494E3691F4FF5E3A0E8718"/>
          </w:pPr>
          <w:r>
            <w:t>[Topic]</w:t>
          </w:r>
        </w:p>
      </w:docPartBody>
    </w:docPart>
    <w:docPart>
      <w:docPartPr>
        <w:name w:val="C8D6DE2F6B5F47BC8699587705DAE3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A51C1A-7346-4FDC-9E2C-EEAE69705E44}"/>
      </w:docPartPr>
      <w:docPartBody>
        <w:p w:rsidR="00291F7A" w:rsidRDefault="00800E38" w:rsidP="00800E38">
          <w:pPr>
            <w:pStyle w:val="C8D6DE2F6B5F47BC8699587705DAE3D1"/>
          </w:pPr>
          <w:r>
            <w:t>[Topic]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AF1"/>
    <w:rsid w:val="00291F7A"/>
    <w:rsid w:val="00755AF1"/>
    <w:rsid w:val="00800E38"/>
    <w:rsid w:val="00B82DBF"/>
    <w:rsid w:val="00D35263"/>
    <w:rsid w:val="00FC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D841FA017C34EB1A18A313CCB6AE03B">
    <w:name w:val="9D841FA017C34EB1A18A313CCB6AE03B"/>
  </w:style>
  <w:style w:type="paragraph" w:customStyle="1" w:styleId="1F86252966714B398FD459ADDB47A066">
    <w:name w:val="1F86252966714B398FD459ADDB47A066"/>
  </w:style>
  <w:style w:type="paragraph" w:customStyle="1" w:styleId="984C6221CB2F426EA9E1EE70B94706CB">
    <w:name w:val="984C6221CB2F426EA9E1EE70B94706CB"/>
  </w:style>
  <w:style w:type="paragraph" w:customStyle="1" w:styleId="D7CD04528FE64576BA25B16465D5707D">
    <w:name w:val="D7CD04528FE64576BA25B16465D5707D"/>
  </w:style>
  <w:style w:type="paragraph" w:customStyle="1" w:styleId="E732A984E6764FFC8133CC1111F6ABFC">
    <w:name w:val="E732A984E6764FFC8133CC1111F6ABFC"/>
  </w:style>
  <w:style w:type="paragraph" w:customStyle="1" w:styleId="03D17C16742942B0ADFC3400E51F0482">
    <w:name w:val="03D17C16742942B0ADFC3400E51F0482"/>
  </w:style>
  <w:style w:type="paragraph" w:customStyle="1" w:styleId="2F2FF223F7454CD7B36046DB8A0C8246">
    <w:name w:val="2F2FF223F7454CD7B36046DB8A0C8246"/>
  </w:style>
  <w:style w:type="paragraph" w:customStyle="1" w:styleId="F260E30E1EE14AEB9DD3D25882034B26">
    <w:name w:val="F260E30E1EE14AEB9DD3D25882034B26"/>
  </w:style>
  <w:style w:type="paragraph" w:customStyle="1" w:styleId="23C028E2B2D746E6AA8174A858491D61">
    <w:name w:val="23C028E2B2D746E6AA8174A858491D61"/>
    <w:rsid w:val="00800E38"/>
  </w:style>
  <w:style w:type="paragraph" w:customStyle="1" w:styleId="1A787DA12540437CA33875D4EA33EAD7">
    <w:name w:val="1A787DA12540437CA33875D4EA33EAD7"/>
    <w:rsid w:val="00800E38"/>
  </w:style>
  <w:style w:type="paragraph" w:customStyle="1" w:styleId="824FD514820E430B83760BA3890F13D5">
    <w:name w:val="824FD514820E430B83760BA3890F13D5"/>
  </w:style>
  <w:style w:type="paragraph" w:customStyle="1" w:styleId="6D1EA8A557324C2093314188AF31B008">
    <w:name w:val="6D1EA8A557324C2093314188AF31B008"/>
    <w:rsid w:val="00800E38"/>
  </w:style>
  <w:style w:type="paragraph" w:customStyle="1" w:styleId="355D2F9D1DAC4A699B8939B53ECA2847">
    <w:name w:val="355D2F9D1DAC4A699B8939B53ECA2847"/>
  </w:style>
  <w:style w:type="paragraph" w:customStyle="1" w:styleId="110DEE43D971474E9B8734447EBC96D4">
    <w:name w:val="110DEE43D971474E9B8734447EBC96D4"/>
    <w:rsid w:val="00800E38"/>
  </w:style>
  <w:style w:type="paragraph" w:customStyle="1" w:styleId="9BB80481DEF945B9829484301672935E">
    <w:name w:val="9BB80481DEF945B9829484301672935E"/>
    <w:rsid w:val="00755AF1"/>
  </w:style>
  <w:style w:type="paragraph" w:customStyle="1" w:styleId="43BFB4CF268E4B64AE91DE06E28BE2D8">
    <w:name w:val="43BFB4CF268E4B64AE91DE06E28BE2D8"/>
    <w:rsid w:val="00800E38"/>
  </w:style>
  <w:style w:type="paragraph" w:customStyle="1" w:styleId="A64A2A35CC3243449FB3240B8FD87CEA">
    <w:name w:val="A64A2A35CC3243449FB3240B8FD87CEA"/>
    <w:rsid w:val="00800E38"/>
  </w:style>
  <w:style w:type="paragraph" w:customStyle="1" w:styleId="CC8B33B6EB494E3691F4FF5E3A0E8718">
    <w:name w:val="CC8B33B6EB494E3691F4FF5E3A0E8718"/>
    <w:rsid w:val="00800E38"/>
  </w:style>
  <w:style w:type="paragraph" w:customStyle="1" w:styleId="C8D6DE2F6B5F47BC8699587705DAE3D1">
    <w:name w:val="C8D6DE2F6B5F47BC8699587705DAE3D1"/>
    <w:rsid w:val="00800E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2012-09-24T09:41:21+00:00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1638552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TP103463021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F37E99-131F-48A3-97B1-A68DC6AEE3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40B70C-D081-4701-B5EA-25DDD5AF1873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ED515893-F567-4E2F-92FC-39884D7865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Agenda Template</Template>
  <TotalTime>0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2022-02-23T09:02:00Z</dcterms:created>
  <dcterms:modified xsi:type="dcterms:W3CDTF">2022-05-13T12:06:00Z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